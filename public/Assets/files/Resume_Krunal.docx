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023E70" w14:textId="77777777" w:rsidTr="00457002">
        <w:trPr>
          <w:trHeight w:hRule="exact" w:val="18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19DAD25" w14:textId="329317C8" w:rsidR="00692703" w:rsidRPr="004C139F" w:rsidRDefault="004C139F" w:rsidP="00913946">
            <w:pPr>
              <w:pStyle w:val="Title"/>
              <w:rPr>
                <w:sz w:val="44"/>
                <w:szCs w:val="44"/>
              </w:rPr>
            </w:pPr>
            <w:r w:rsidRPr="004C139F">
              <w:rPr>
                <w:sz w:val="44"/>
                <w:szCs w:val="44"/>
              </w:rPr>
              <w:t>KRUNALKUMAR</w:t>
            </w:r>
            <w:r w:rsidR="00692703" w:rsidRPr="004C139F">
              <w:rPr>
                <w:sz w:val="44"/>
                <w:szCs w:val="44"/>
              </w:rPr>
              <w:t xml:space="preserve"> </w:t>
            </w:r>
            <w:r w:rsidRPr="004C139F">
              <w:rPr>
                <w:rStyle w:val="IntenseEmphasis"/>
                <w:sz w:val="44"/>
                <w:szCs w:val="44"/>
              </w:rPr>
              <w:t>PRAJAPATI</w:t>
            </w:r>
          </w:p>
          <w:p w14:paraId="79084745" w14:textId="348B2721" w:rsidR="00692703" w:rsidRPr="00CF1A49" w:rsidRDefault="004C139F" w:rsidP="00913946">
            <w:pPr>
              <w:pStyle w:val="ContactInfo"/>
              <w:contextualSpacing w:val="0"/>
            </w:pPr>
            <w:r>
              <w:t>100 Parkway Forest Dr. ON M2J 1L6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F2C685BF58544A2B17DA2CD9A4568C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+1 6468891672</w:t>
            </w:r>
          </w:p>
          <w:p w14:paraId="4DA3124F" w14:textId="425B2EEA" w:rsidR="00692703" w:rsidRPr="00CF1A49" w:rsidRDefault="004C139F" w:rsidP="00913946">
            <w:pPr>
              <w:pStyle w:val="ContactInfoEmphasis"/>
              <w:contextualSpacing w:val="0"/>
            </w:pPr>
            <w:r>
              <w:t>Krunalprajapati2903@gmail.com</w:t>
            </w:r>
            <w:r w:rsidR="00692703" w:rsidRPr="00CF1A49">
              <w:t xml:space="preserve"> </w:t>
            </w:r>
            <w:r w:rsidR="003C33B2">
              <w:t xml:space="preserve">   |  </w:t>
            </w:r>
            <w:r w:rsidR="00692703" w:rsidRPr="00CF1A49">
              <w:t xml:space="preserve"> </w:t>
            </w:r>
            <w:r w:rsidR="003C33B2" w:rsidRPr="003C33B2">
              <w:t>https://www.linkedin.com/in/krunal-prajapati-645884229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A8828785055436CA6169FC3BFDC3D6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660FE78A" w14:textId="77777777" w:rsidTr="00692703">
        <w:tc>
          <w:tcPr>
            <w:tcW w:w="9360" w:type="dxa"/>
            <w:tcMar>
              <w:top w:w="432" w:type="dxa"/>
            </w:tcMar>
          </w:tcPr>
          <w:p w14:paraId="65220B14" w14:textId="30791DD4" w:rsidR="001755A8" w:rsidRPr="00CF1A49" w:rsidRDefault="00BE4607" w:rsidP="00913946">
            <w:pPr>
              <w:contextualSpacing w:val="0"/>
            </w:pPr>
            <w:r>
              <w:t>Insightful 1</w:t>
            </w:r>
            <w:r w:rsidRPr="00BE4607">
              <w:rPr>
                <w:vertAlign w:val="superscript"/>
              </w:rPr>
              <w:t>st</w:t>
            </w:r>
            <w:r>
              <w:t xml:space="preserve"> year software engineering student who excels at HTML/CSS and also getting hands on Java, Python and C#. Seeking a Software Developer internship. Will finish my 2 year diploma program in April 2023 with powerful command of several programming languages including Python, C#, HTML/CSS/Java-script, </w:t>
            </w:r>
            <w:r w:rsidR="006C6539">
              <w:t>XML and many other. Also studying by my own preferring LinkedIn learning and Udemy to improve</w:t>
            </w:r>
            <w:r w:rsidR="008D6CAB">
              <w:t xml:space="preserve"> and develop</w:t>
            </w:r>
            <w:r w:rsidR="006C6539">
              <w:t xml:space="preserve"> my skills.</w:t>
            </w:r>
          </w:p>
        </w:tc>
      </w:tr>
    </w:tbl>
    <w:sdt>
      <w:sdtPr>
        <w:alias w:val="Education:"/>
        <w:tag w:val="Education:"/>
        <w:id w:val="-1908763273"/>
        <w:placeholder>
          <w:docPart w:val="D7030163B39F4DB6B625CABCE0DB47AE"/>
        </w:placeholder>
        <w:temporary/>
        <w:showingPlcHdr/>
        <w15:appearance w15:val="hidden"/>
      </w:sdtPr>
      <w:sdtEndPr/>
      <w:sdtContent>
        <w:p w14:paraId="6EEA7E7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D04BAAF" w14:textId="77777777" w:rsidTr="00D66A52">
        <w:tc>
          <w:tcPr>
            <w:tcW w:w="9355" w:type="dxa"/>
          </w:tcPr>
          <w:p w14:paraId="350206DA" w14:textId="72E0A8AD" w:rsidR="001D0BF1" w:rsidRPr="00CF1A49" w:rsidRDefault="009E716A" w:rsidP="001D0BF1">
            <w:pPr>
              <w:pStyle w:val="Heading3"/>
              <w:contextualSpacing w:val="0"/>
              <w:outlineLvl w:val="2"/>
            </w:pPr>
            <w:r>
              <w:t>January</w:t>
            </w:r>
            <w:r w:rsidR="001D0BF1" w:rsidRPr="00CF1A49">
              <w:t xml:space="preserve"> </w:t>
            </w:r>
            <w:r>
              <w:t>2022</w:t>
            </w:r>
            <w:r w:rsidR="005E3707">
              <w:t xml:space="preserve"> – April 2023</w:t>
            </w:r>
          </w:p>
          <w:p w14:paraId="29CDA373" w14:textId="64B7021A" w:rsidR="001D0BF1" w:rsidRPr="00CF1A49" w:rsidRDefault="009E716A" w:rsidP="001D0BF1">
            <w:pPr>
              <w:pStyle w:val="Heading2"/>
              <w:contextualSpacing w:val="0"/>
              <w:outlineLvl w:val="1"/>
            </w:pPr>
            <w:r>
              <w:t>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Centennial COLLEGE (SCARBOROUGH, ON)</w:t>
            </w:r>
          </w:p>
          <w:p w14:paraId="26E42289" w14:textId="77777777" w:rsidR="007538DC" w:rsidRDefault="009E716A" w:rsidP="009E716A">
            <w:pPr>
              <w:pStyle w:val="ListParagraph"/>
              <w:numPr>
                <w:ilvl w:val="0"/>
                <w:numId w:val="14"/>
              </w:numPr>
            </w:pPr>
            <w:r>
              <w:t>Software Engineering Technician</w:t>
            </w:r>
          </w:p>
          <w:p w14:paraId="4D4BE41E" w14:textId="1C16DBCE" w:rsidR="009E716A" w:rsidRDefault="009E716A" w:rsidP="009E716A">
            <w:pPr>
              <w:pStyle w:val="ListParagraph"/>
              <w:numPr>
                <w:ilvl w:val="0"/>
                <w:numId w:val="14"/>
              </w:numPr>
            </w:pPr>
            <w:r>
              <w:t>2 Years Diploma</w:t>
            </w:r>
            <w:r w:rsidR="007D0EC6">
              <w:t xml:space="preserve"> (January Intake)</w:t>
            </w:r>
          </w:p>
          <w:p w14:paraId="334A5050" w14:textId="0E3EFE11" w:rsidR="009E716A" w:rsidRDefault="009E716A" w:rsidP="009E716A">
            <w:pPr>
              <w:pStyle w:val="ListParagraph"/>
              <w:numPr>
                <w:ilvl w:val="0"/>
                <w:numId w:val="14"/>
              </w:numPr>
            </w:pPr>
            <w:r>
              <w:t>Curr</w:t>
            </w:r>
            <w:r w:rsidR="007D0EC6">
              <w:t>e</w:t>
            </w:r>
            <w:r>
              <w:t>ntly</w:t>
            </w:r>
            <w:r w:rsidR="007D0EC6">
              <w:t xml:space="preserve"> in 1</w:t>
            </w:r>
            <w:r w:rsidR="007D0EC6" w:rsidRPr="007D0EC6">
              <w:rPr>
                <w:vertAlign w:val="superscript"/>
              </w:rPr>
              <w:t>st</w:t>
            </w:r>
            <w:r w:rsidR="007D0EC6">
              <w:t xml:space="preserve"> Year </w:t>
            </w:r>
            <w:r w:rsidR="00786F64">
              <w:t>(2</w:t>
            </w:r>
            <w:r w:rsidR="00786F64" w:rsidRPr="00786F64">
              <w:rPr>
                <w:vertAlign w:val="superscript"/>
              </w:rPr>
              <w:t>nd</w:t>
            </w:r>
            <w:r w:rsidR="00786F64">
              <w:t xml:space="preserve"> Semester)</w:t>
            </w:r>
          </w:p>
          <w:p w14:paraId="2178DE20" w14:textId="77777777" w:rsidR="007D0EC6" w:rsidRDefault="007D0EC6" w:rsidP="009E716A">
            <w:pPr>
              <w:pStyle w:val="ListParagraph"/>
              <w:numPr>
                <w:ilvl w:val="0"/>
                <w:numId w:val="14"/>
              </w:numPr>
            </w:pPr>
            <w:r>
              <w:t>Learning several Software Development concept and basics.</w:t>
            </w:r>
          </w:p>
          <w:p w14:paraId="51044CD7" w14:textId="626D984E" w:rsidR="007D0EC6" w:rsidRPr="00CF1A49" w:rsidRDefault="007D0EC6" w:rsidP="007D0EC6">
            <w:pPr>
              <w:pStyle w:val="ListParagraph"/>
            </w:pPr>
          </w:p>
        </w:tc>
      </w:tr>
      <w:tr w:rsidR="00F61DF9" w:rsidRPr="00CF1A49" w14:paraId="1131B400" w14:textId="77777777" w:rsidTr="00F61DF9">
        <w:tc>
          <w:tcPr>
            <w:tcW w:w="9355" w:type="dxa"/>
            <w:tcMar>
              <w:top w:w="216" w:type="dxa"/>
            </w:tcMar>
          </w:tcPr>
          <w:p w14:paraId="464CF3CC" w14:textId="33FB244F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9C5803EBE5994DCA9DCE514938C5C8F1"/>
        </w:placeholder>
        <w:temporary/>
        <w:showingPlcHdr/>
        <w15:appearance w15:val="hidden"/>
      </w:sdtPr>
      <w:sdtEndPr/>
      <w:sdtContent>
        <w:p w14:paraId="3AD3242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14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815"/>
        <w:gridCol w:w="4815"/>
      </w:tblGrid>
      <w:tr w:rsidR="003A0632" w:rsidRPr="006E1507" w14:paraId="18984D44" w14:textId="77777777" w:rsidTr="00786F64">
        <w:trPr>
          <w:trHeight w:val="1787"/>
        </w:trPr>
        <w:tc>
          <w:tcPr>
            <w:tcW w:w="4815" w:type="dxa"/>
          </w:tcPr>
          <w:p w14:paraId="511E3F23" w14:textId="18DC7246" w:rsidR="001E3120" w:rsidRPr="006E1507" w:rsidRDefault="00EC29BC" w:rsidP="006E1507">
            <w:pPr>
              <w:pStyle w:val="ListBullet"/>
              <w:contextualSpacing w:val="0"/>
            </w:pPr>
            <w:r>
              <w:t>HTML/CSS</w:t>
            </w:r>
          </w:p>
          <w:p w14:paraId="7750B7CD" w14:textId="3C8E59BE" w:rsidR="001F4E6D" w:rsidRDefault="00EC29BC" w:rsidP="006E1507">
            <w:pPr>
              <w:pStyle w:val="ListBullet"/>
              <w:contextualSpacing w:val="0"/>
            </w:pPr>
            <w:r>
              <w:t>Python, C# languages</w:t>
            </w:r>
          </w:p>
          <w:p w14:paraId="3C15A1DE" w14:textId="5432DD9F" w:rsidR="00FD590C" w:rsidRDefault="00FD590C" w:rsidP="006E1507">
            <w:pPr>
              <w:pStyle w:val="ListBullet"/>
              <w:contextualSpacing w:val="0"/>
            </w:pPr>
            <w:r>
              <w:t>C language</w:t>
            </w:r>
            <w:r w:rsidR="00002927">
              <w:t xml:space="preserve"> </w:t>
            </w:r>
          </w:p>
          <w:p w14:paraId="3E6CF301" w14:textId="0400F44F" w:rsidR="0086529F" w:rsidRDefault="0086529F" w:rsidP="006E1507">
            <w:pPr>
              <w:pStyle w:val="ListBullet"/>
              <w:contextualSpacing w:val="0"/>
            </w:pPr>
            <w:r>
              <w:t>G1 License(Canada)</w:t>
            </w:r>
          </w:p>
          <w:p w14:paraId="33A9348C" w14:textId="36B10BCD" w:rsidR="0086529F" w:rsidRDefault="0086529F" w:rsidP="006E1507">
            <w:pPr>
              <w:pStyle w:val="ListBullet"/>
              <w:contextualSpacing w:val="0"/>
            </w:pPr>
            <w:r>
              <w:t>G Driver’s License (Canada)( getting soon)</w:t>
            </w:r>
          </w:p>
          <w:p w14:paraId="1068F530" w14:textId="6B41BE6A" w:rsidR="005E3707" w:rsidRPr="006E1507" w:rsidRDefault="0086529F" w:rsidP="0086529F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 xml:space="preserve"> </w:t>
            </w:r>
          </w:p>
        </w:tc>
        <w:tc>
          <w:tcPr>
            <w:tcW w:w="4815" w:type="dxa"/>
            <w:tcMar>
              <w:left w:w="360" w:type="dxa"/>
            </w:tcMar>
          </w:tcPr>
          <w:p w14:paraId="2592F341" w14:textId="35DB58A2" w:rsidR="003A0632" w:rsidRPr="006E1507" w:rsidRDefault="00EC29BC" w:rsidP="006E1507">
            <w:pPr>
              <w:pStyle w:val="ListBullet"/>
              <w:contextualSpacing w:val="0"/>
            </w:pPr>
            <w:r>
              <w:t>MySQL</w:t>
            </w:r>
          </w:p>
          <w:p w14:paraId="118ABCAA" w14:textId="21A58701" w:rsidR="001E3120" w:rsidRDefault="00EC29BC" w:rsidP="006E1507">
            <w:pPr>
              <w:pStyle w:val="ListBullet"/>
              <w:contextualSpacing w:val="0"/>
            </w:pPr>
            <w:r>
              <w:t>Basic knowledge of JIRA Software</w:t>
            </w:r>
          </w:p>
          <w:p w14:paraId="6638E703" w14:textId="79BD6E56" w:rsidR="00786F64" w:rsidRPr="006E1507" w:rsidRDefault="00786F64" w:rsidP="006E1507">
            <w:pPr>
              <w:pStyle w:val="ListBullet"/>
              <w:contextualSpacing w:val="0"/>
            </w:pPr>
            <w:r>
              <w:t>Javascript</w:t>
            </w:r>
          </w:p>
          <w:p w14:paraId="5A8C02D0" w14:textId="27211E26" w:rsidR="001E3120" w:rsidRDefault="001E3120" w:rsidP="00FD590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12747424" w14:textId="4E5629BC" w:rsidR="005E3707" w:rsidRPr="006E1507" w:rsidRDefault="005E3707" w:rsidP="005E370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26069CBF141E4A5688F437815010057D"/>
        </w:placeholder>
        <w:temporary/>
        <w:showingPlcHdr/>
        <w15:appearance w15:val="hidden"/>
      </w:sdtPr>
      <w:sdtEndPr/>
      <w:sdtContent>
        <w:p w14:paraId="25D8E86C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5716F9C" w14:textId="70C017F0" w:rsidR="005E3707" w:rsidRDefault="005E3707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 w:rsidRPr="005E3707"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Positive can-do attitude to new technologies and software designs</w:t>
      </w:r>
    </w:p>
    <w:p w14:paraId="1463559D" w14:textId="0DBD3B01" w:rsidR="005E3707" w:rsidRDefault="005E3707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Quick-Learner specifically in Software Field.</w:t>
      </w:r>
    </w:p>
    <w:p w14:paraId="2F8D532E" w14:textId="5BB85DA6" w:rsidR="005E3707" w:rsidRDefault="005E3707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Do not have Strong knowledge and skills of software development; however, willing to learn by Online courses, remaining college education and especially from the internship.</w:t>
      </w:r>
    </w:p>
    <w:p w14:paraId="4AED8970" w14:textId="190D2685" w:rsidR="00306D7B" w:rsidRDefault="00306D7B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Very good interpersonal skills and loves to work in team.</w:t>
      </w:r>
    </w:p>
    <w:p w14:paraId="288B6F7F" w14:textId="5584B2C2" w:rsidR="00306D7B" w:rsidRDefault="00306D7B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Comfortable in fast-paced working environment.</w:t>
      </w:r>
    </w:p>
    <w:p w14:paraId="5ECA91BE" w14:textId="7FB02A31" w:rsidR="00AF5A5C" w:rsidRDefault="00AF5A5C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Active personality.</w:t>
      </w:r>
    </w:p>
    <w:p w14:paraId="244FA744" w14:textId="01A33E76" w:rsidR="00AF5A5C" w:rsidRDefault="00AF5A5C" w:rsidP="005E370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  <w:t>Extremely curious to strengthen my software developing skills.</w:t>
      </w:r>
    </w:p>
    <w:p w14:paraId="6E9FF8F9" w14:textId="77777777" w:rsidR="0086529F" w:rsidRDefault="0086529F" w:rsidP="0086529F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</w:p>
    <w:p w14:paraId="3680A113" w14:textId="77777777" w:rsidR="00AF5A5C" w:rsidRDefault="00AF5A5C" w:rsidP="00AF5A5C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</w:p>
    <w:p w14:paraId="21773764" w14:textId="77777777" w:rsidR="005E3707" w:rsidRPr="005E3707" w:rsidRDefault="005E3707" w:rsidP="005E3707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252525"/>
          <w:sz w:val="23"/>
          <w:szCs w:val="23"/>
          <w:lang w:val="en-IN" w:eastAsia="en-IN" w:bidi="gu-IN"/>
        </w:rPr>
      </w:pPr>
    </w:p>
    <w:sectPr w:rsidR="005E3707" w:rsidRPr="005E37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C135" w14:textId="77777777" w:rsidR="00A33DA4" w:rsidRDefault="00A33DA4" w:rsidP="0068194B">
      <w:r>
        <w:separator/>
      </w:r>
    </w:p>
    <w:p w14:paraId="49D4D7C2" w14:textId="77777777" w:rsidR="00A33DA4" w:rsidRDefault="00A33DA4"/>
    <w:p w14:paraId="05660E96" w14:textId="77777777" w:rsidR="00A33DA4" w:rsidRDefault="00A33DA4"/>
  </w:endnote>
  <w:endnote w:type="continuationSeparator" w:id="0">
    <w:p w14:paraId="397437DE" w14:textId="77777777" w:rsidR="00A33DA4" w:rsidRDefault="00A33DA4" w:rsidP="0068194B">
      <w:r>
        <w:continuationSeparator/>
      </w:r>
    </w:p>
    <w:p w14:paraId="3A900BDA" w14:textId="77777777" w:rsidR="00A33DA4" w:rsidRDefault="00A33DA4"/>
    <w:p w14:paraId="4323799F" w14:textId="77777777" w:rsidR="00A33DA4" w:rsidRDefault="00A33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DFC0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6F051" w14:textId="77777777" w:rsidR="00A33DA4" w:rsidRDefault="00A33DA4" w:rsidP="0068194B">
      <w:r>
        <w:separator/>
      </w:r>
    </w:p>
    <w:p w14:paraId="448E12BE" w14:textId="77777777" w:rsidR="00A33DA4" w:rsidRDefault="00A33DA4"/>
    <w:p w14:paraId="1971C929" w14:textId="77777777" w:rsidR="00A33DA4" w:rsidRDefault="00A33DA4"/>
  </w:footnote>
  <w:footnote w:type="continuationSeparator" w:id="0">
    <w:p w14:paraId="2FD65626" w14:textId="77777777" w:rsidR="00A33DA4" w:rsidRDefault="00A33DA4" w:rsidP="0068194B">
      <w:r>
        <w:continuationSeparator/>
      </w:r>
    </w:p>
    <w:p w14:paraId="4CB3CE97" w14:textId="77777777" w:rsidR="00A33DA4" w:rsidRDefault="00A33DA4"/>
    <w:p w14:paraId="29094814" w14:textId="77777777" w:rsidR="00A33DA4" w:rsidRDefault="00A33D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C30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D66D85" wp14:editId="673468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2D421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B11513"/>
    <w:multiLevelType w:val="multilevel"/>
    <w:tmpl w:val="38F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BB6225"/>
    <w:multiLevelType w:val="hybridMultilevel"/>
    <w:tmpl w:val="B1C683CC"/>
    <w:lvl w:ilvl="0" w:tplc="EA624864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02769">
    <w:abstractNumId w:val="9"/>
  </w:num>
  <w:num w:numId="2" w16cid:durableId="1142699531">
    <w:abstractNumId w:val="8"/>
  </w:num>
  <w:num w:numId="3" w16cid:durableId="1528831506">
    <w:abstractNumId w:val="7"/>
  </w:num>
  <w:num w:numId="4" w16cid:durableId="42365399">
    <w:abstractNumId w:val="6"/>
  </w:num>
  <w:num w:numId="5" w16cid:durableId="725181681">
    <w:abstractNumId w:val="10"/>
  </w:num>
  <w:num w:numId="6" w16cid:durableId="1577009888">
    <w:abstractNumId w:val="3"/>
  </w:num>
  <w:num w:numId="7" w16cid:durableId="605579195">
    <w:abstractNumId w:val="12"/>
  </w:num>
  <w:num w:numId="8" w16cid:durableId="142476000">
    <w:abstractNumId w:val="2"/>
  </w:num>
  <w:num w:numId="9" w16cid:durableId="981999953">
    <w:abstractNumId w:val="13"/>
  </w:num>
  <w:num w:numId="10" w16cid:durableId="527764796">
    <w:abstractNumId w:val="5"/>
  </w:num>
  <w:num w:numId="11" w16cid:durableId="1649434379">
    <w:abstractNumId w:val="4"/>
  </w:num>
  <w:num w:numId="12" w16cid:durableId="197397370">
    <w:abstractNumId w:val="1"/>
  </w:num>
  <w:num w:numId="13" w16cid:durableId="140394976">
    <w:abstractNumId w:val="0"/>
  </w:num>
  <w:num w:numId="14" w16cid:durableId="1472137293">
    <w:abstractNumId w:val="14"/>
  </w:num>
  <w:num w:numId="15" w16cid:durableId="2005428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9F"/>
    <w:rsid w:val="000001EF"/>
    <w:rsid w:val="00002927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6D7B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33B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012"/>
    <w:rsid w:val="0045700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39F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3707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6539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86F64"/>
    <w:rsid w:val="0079206B"/>
    <w:rsid w:val="00796076"/>
    <w:rsid w:val="007C0566"/>
    <w:rsid w:val="007C606B"/>
    <w:rsid w:val="007D0EC6"/>
    <w:rsid w:val="007E6A61"/>
    <w:rsid w:val="00801140"/>
    <w:rsid w:val="00803404"/>
    <w:rsid w:val="00834955"/>
    <w:rsid w:val="00855B59"/>
    <w:rsid w:val="00860461"/>
    <w:rsid w:val="0086487C"/>
    <w:rsid w:val="0086529F"/>
    <w:rsid w:val="00870B20"/>
    <w:rsid w:val="008829F8"/>
    <w:rsid w:val="00885897"/>
    <w:rsid w:val="008A6538"/>
    <w:rsid w:val="008C7056"/>
    <w:rsid w:val="008D6CA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16A"/>
    <w:rsid w:val="009F220C"/>
    <w:rsid w:val="009F3B05"/>
    <w:rsid w:val="009F4931"/>
    <w:rsid w:val="00A14534"/>
    <w:rsid w:val="00A16DAA"/>
    <w:rsid w:val="00A24162"/>
    <w:rsid w:val="00A25023"/>
    <w:rsid w:val="00A270EA"/>
    <w:rsid w:val="00A33DA4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5A5C"/>
    <w:rsid w:val="00AF761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E4607"/>
    <w:rsid w:val="00BF61AC"/>
    <w:rsid w:val="00BF73F3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728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9BC"/>
    <w:rsid w:val="00EC4CBF"/>
    <w:rsid w:val="00EE2CA8"/>
    <w:rsid w:val="00EE32F3"/>
    <w:rsid w:val="00EE7615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D590C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250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n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2C685BF58544A2B17DA2CD9A45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85511-16E7-48B6-92AE-14E400122435}"/>
      </w:docPartPr>
      <w:docPartBody>
        <w:p w:rsidR="00F85BA3" w:rsidRDefault="00357177">
          <w:pPr>
            <w:pStyle w:val="DF2C685BF58544A2B17DA2CD9A4568C5"/>
          </w:pPr>
          <w:r w:rsidRPr="00CF1A49">
            <w:t>·</w:t>
          </w:r>
        </w:p>
      </w:docPartBody>
    </w:docPart>
    <w:docPart>
      <w:docPartPr>
        <w:name w:val="DA8828785055436CA6169FC3BFDC3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F991-F391-489C-9A07-97CFDB67810C}"/>
      </w:docPartPr>
      <w:docPartBody>
        <w:p w:rsidR="00F85BA3" w:rsidRDefault="00357177">
          <w:pPr>
            <w:pStyle w:val="DA8828785055436CA6169FC3BFDC3D65"/>
          </w:pPr>
          <w:r w:rsidRPr="00CF1A49">
            <w:t>·</w:t>
          </w:r>
        </w:p>
      </w:docPartBody>
    </w:docPart>
    <w:docPart>
      <w:docPartPr>
        <w:name w:val="D7030163B39F4DB6B625CABCE0DB4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4049-D8DE-41B1-BA9B-67CC9265D49B}"/>
      </w:docPartPr>
      <w:docPartBody>
        <w:p w:rsidR="00F85BA3" w:rsidRDefault="00357177">
          <w:pPr>
            <w:pStyle w:val="D7030163B39F4DB6B625CABCE0DB47AE"/>
          </w:pPr>
          <w:r w:rsidRPr="00CF1A49">
            <w:t>Education</w:t>
          </w:r>
        </w:p>
      </w:docPartBody>
    </w:docPart>
    <w:docPart>
      <w:docPartPr>
        <w:name w:val="9C5803EBE5994DCA9DCE514938C5C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EBDF0-667E-4E55-951B-CB8EE33FBDA8}"/>
      </w:docPartPr>
      <w:docPartBody>
        <w:p w:rsidR="00F85BA3" w:rsidRDefault="00357177">
          <w:pPr>
            <w:pStyle w:val="9C5803EBE5994DCA9DCE514938C5C8F1"/>
          </w:pPr>
          <w:r w:rsidRPr="00CF1A49">
            <w:t>Skills</w:t>
          </w:r>
        </w:p>
      </w:docPartBody>
    </w:docPart>
    <w:docPart>
      <w:docPartPr>
        <w:name w:val="26069CBF141E4A5688F4378150100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9FCAF-D105-48C9-9D46-6029F3C692AD}"/>
      </w:docPartPr>
      <w:docPartBody>
        <w:p w:rsidR="00F85BA3" w:rsidRDefault="00357177">
          <w:pPr>
            <w:pStyle w:val="26069CBF141E4A5688F437815010057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A1"/>
    <w:rsid w:val="00357177"/>
    <w:rsid w:val="00C14DA1"/>
    <w:rsid w:val="00E22CC4"/>
    <w:rsid w:val="00F85BA3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F2C685BF58544A2B17DA2CD9A4568C5">
    <w:name w:val="DF2C685BF58544A2B17DA2CD9A4568C5"/>
  </w:style>
  <w:style w:type="paragraph" w:customStyle="1" w:styleId="DA8828785055436CA6169FC3BFDC3D65">
    <w:name w:val="DA8828785055436CA6169FC3BFDC3D6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7030163B39F4DB6B625CABCE0DB47AE">
    <w:name w:val="D7030163B39F4DB6B625CABCE0DB47AE"/>
  </w:style>
  <w:style w:type="paragraph" w:customStyle="1" w:styleId="9C5803EBE5994DCA9DCE514938C5C8F1">
    <w:name w:val="9C5803EBE5994DCA9DCE514938C5C8F1"/>
  </w:style>
  <w:style w:type="paragraph" w:customStyle="1" w:styleId="26069CBF141E4A5688F437815010057D">
    <w:name w:val="26069CBF141E4A5688F4378150100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2022-03-24T13:44:00Z</dcterms:created>
  <dcterms:modified xsi:type="dcterms:W3CDTF">2022-06-09T15:57:00Z</dcterms:modified>
  <cp:category/>
</cp:coreProperties>
</file>